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E6DD" w14:textId="77777777" w:rsidR="000A46E2" w:rsidRPr="00A75DEE" w:rsidRDefault="000A46E2" w:rsidP="00141A4C">
      <w:pPr>
        <w:pStyle w:val="Title"/>
        <w:rPr>
          <w:color w:val="auto"/>
          <w:sz w:val="56"/>
        </w:rPr>
      </w:pPr>
    </w:p>
    <w:p w14:paraId="06CF94D0" w14:textId="77777777" w:rsidR="00816216" w:rsidRDefault="000A46E2" w:rsidP="000A46E2">
      <w:pPr>
        <w:pStyle w:val="Title"/>
        <w:jc w:val="center"/>
        <w:rPr>
          <w:b/>
          <w:color w:val="auto"/>
          <w:sz w:val="56"/>
        </w:rPr>
      </w:pPr>
      <w:r w:rsidRPr="00A75DEE">
        <w:rPr>
          <w:b/>
          <w:color w:val="auto"/>
          <w:sz w:val="56"/>
        </w:rPr>
        <w:t xml:space="preserve">BLESSING </w:t>
      </w:r>
      <w:r w:rsidR="0074619C">
        <w:rPr>
          <w:b/>
          <w:color w:val="auto"/>
          <w:sz w:val="56"/>
        </w:rPr>
        <w:t>OKEOGHENE OMOBO</w:t>
      </w:r>
    </w:p>
    <w:p w14:paraId="648CB1F2" w14:textId="77777777" w:rsidR="00FD217B" w:rsidRDefault="00FD217B" w:rsidP="003B50F9">
      <w:pPr>
        <w:spacing w:before="0" w:after="0" w:line="240" w:lineRule="auto"/>
        <w:jc w:val="right"/>
        <w:rPr>
          <w:b/>
          <w:sz w:val="22"/>
        </w:rPr>
      </w:pPr>
      <w:r w:rsidRPr="00FD217B">
        <w:rPr>
          <w:b/>
          <w:sz w:val="22"/>
        </w:rPr>
        <w:t xml:space="preserve">HSE AB44B, </w:t>
      </w:r>
      <w:proofErr w:type="spellStart"/>
      <w:r w:rsidRPr="00FD217B">
        <w:rPr>
          <w:b/>
          <w:sz w:val="22"/>
        </w:rPr>
        <w:t>Oguta</w:t>
      </w:r>
      <w:proofErr w:type="spellEnd"/>
      <w:r w:rsidRPr="00FD217B">
        <w:rPr>
          <w:b/>
          <w:sz w:val="22"/>
        </w:rPr>
        <w:t xml:space="preserve"> close</w:t>
      </w:r>
      <w:r w:rsidR="00A22850">
        <w:rPr>
          <w:b/>
          <w:sz w:val="22"/>
        </w:rPr>
        <w:t xml:space="preserve">, </w:t>
      </w:r>
      <w:r w:rsidRPr="00FD217B">
        <w:rPr>
          <w:b/>
          <w:sz w:val="22"/>
        </w:rPr>
        <w:t>ECOWAS Drive</w:t>
      </w:r>
      <w:r>
        <w:rPr>
          <w:b/>
          <w:sz w:val="22"/>
        </w:rPr>
        <w:t xml:space="preserve">, Sunnyvale Estate, </w:t>
      </w:r>
      <w:r w:rsidRPr="00FD217B">
        <w:rPr>
          <w:b/>
          <w:sz w:val="22"/>
        </w:rPr>
        <w:t>Abuja</w:t>
      </w:r>
    </w:p>
    <w:p w14:paraId="04938E93" w14:textId="77777777" w:rsidR="00FD217B" w:rsidRDefault="00FD217B" w:rsidP="003B50F9">
      <w:pPr>
        <w:spacing w:before="0" w:after="0" w:line="240" w:lineRule="auto"/>
        <w:jc w:val="right"/>
        <w:rPr>
          <w:b/>
          <w:sz w:val="22"/>
        </w:rPr>
      </w:pPr>
      <w:r w:rsidRPr="00FD217B">
        <w:rPr>
          <w:b/>
          <w:sz w:val="22"/>
        </w:rPr>
        <w:t>+2348109173643, +234905</w:t>
      </w:r>
      <w:r w:rsidR="00A22850">
        <w:rPr>
          <w:b/>
          <w:sz w:val="22"/>
        </w:rPr>
        <w:t>7083952</w:t>
      </w:r>
    </w:p>
    <w:p w14:paraId="2BD141F8" w14:textId="77777777" w:rsidR="00FD217B" w:rsidRDefault="00FD217B" w:rsidP="003B50F9">
      <w:pPr>
        <w:spacing w:before="0" w:after="0" w:line="240" w:lineRule="auto"/>
        <w:jc w:val="right"/>
        <w:rPr>
          <w:b/>
          <w:sz w:val="22"/>
        </w:rPr>
      </w:pPr>
      <w:r w:rsidRPr="00FD217B">
        <w:rPr>
          <w:b/>
          <w:sz w:val="22"/>
        </w:rPr>
        <w:t>okeoghene.omobo@gmail.com</w:t>
      </w:r>
    </w:p>
    <w:p w14:paraId="15DC9326" w14:textId="77777777" w:rsidR="006270A9" w:rsidRDefault="00FA2AA0" w:rsidP="00141A4C">
      <w:pPr>
        <w:pStyle w:val="Heading1"/>
        <w:rPr>
          <w:color w:val="auto"/>
          <w:sz w:val="24"/>
        </w:rPr>
      </w:pPr>
      <w:sdt>
        <w:sdtPr>
          <w:rPr>
            <w:color w:val="auto"/>
            <w:sz w:val="24"/>
          </w:rPr>
          <w:alias w:val="Objective:"/>
          <w:tag w:val="Objective:"/>
          <w:id w:val="-731932020"/>
          <w:placeholder>
            <w:docPart w:val="5F5A8AD7DE9149E58E421DE5CE883A0D"/>
          </w:placeholder>
          <w:temporary/>
          <w:showingPlcHdr/>
          <w15:appearance w15:val="hidden"/>
        </w:sdtPr>
        <w:sdtEndPr/>
        <w:sdtContent>
          <w:r w:rsidR="009D5933" w:rsidRPr="00A75DEE">
            <w:rPr>
              <w:color w:val="auto"/>
              <w:sz w:val="24"/>
            </w:rPr>
            <w:t>Objective</w:t>
          </w:r>
        </w:sdtContent>
      </w:sdt>
    </w:p>
    <w:p w14:paraId="4A05DA4B" w14:textId="77777777" w:rsidR="00FD217B" w:rsidRPr="00D72DC2" w:rsidRDefault="00FD217B" w:rsidP="00FD217B">
      <w:pPr>
        <w:rPr>
          <w:sz w:val="22"/>
        </w:rPr>
      </w:pPr>
      <w:r w:rsidRPr="00D72DC2">
        <w:rPr>
          <w:sz w:val="22"/>
        </w:rPr>
        <w:t>To operate in a dynamic, challenging and stimulating environment; which provides opportunities for self-development, long-term career development as well as the chance to be part of a team of highly motivated professionals.</w:t>
      </w:r>
    </w:p>
    <w:sdt>
      <w:sdtPr>
        <w:rPr>
          <w:color w:val="auto"/>
          <w:sz w:val="24"/>
        </w:rPr>
        <w:alias w:val="Education:"/>
        <w:tag w:val="Education:"/>
        <w:id w:val="807127995"/>
        <w:placeholder>
          <w:docPart w:val="645209C507BC411BAA9039E31367DE78"/>
        </w:placeholder>
        <w:temporary/>
        <w:showingPlcHdr/>
        <w15:appearance w15:val="hidden"/>
      </w:sdtPr>
      <w:sdtEndPr/>
      <w:sdtContent>
        <w:p w14:paraId="5D943FA5" w14:textId="77777777" w:rsidR="00D72DC2" w:rsidRPr="00A75DEE" w:rsidRDefault="00D72DC2" w:rsidP="00D72DC2">
          <w:pPr>
            <w:pStyle w:val="Heading1"/>
            <w:rPr>
              <w:color w:val="auto"/>
              <w:sz w:val="24"/>
            </w:rPr>
          </w:pPr>
          <w:r w:rsidRPr="00A75DEE">
            <w:rPr>
              <w:color w:val="auto"/>
              <w:sz w:val="24"/>
            </w:rPr>
            <w:t>Education</w:t>
          </w:r>
        </w:p>
      </w:sdtContent>
    </w:sdt>
    <w:p w14:paraId="1B5A72F6" w14:textId="77777777" w:rsidR="00D72DC2" w:rsidRPr="00A75DEE" w:rsidRDefault="00D72DC2" w:rsidP="00D72DC2">
      <w:pPr>
        <w:pStyle w:val="Heading2"/>
      </w:pPr>
      <w:r>
        <w:t>BSc COMPUTER SCIENCE</w:t>
      </w:r>
      <w:r w:rsidRPr="00A75DEE">
        <w:t> | </w:t>
      </w:r>
      <w:r>
        <w:t>2016</w:t>
      </w:r>
      <w:r w:rsidRPr="00A75DEE">
        <w:t> | </w:t>
      </w:r>
      <w:r>
        <w:t>ELIZADE UNIVERSITY</w:t>
      </w:r>
    </w:p>
    <w:p w14:paraId="77F90EEC" w14:textId="77777777" w:rsidR="00D72DC2" w:rsidRPr="00A75DEE" w:rsidRDefault="00D72DC2" w:rsidP="00D72DC2">
      <w:pPr>
        <w:spacing w:before="0" w:after="0"/>
      </w:pPr>
    </w:p>
    <w:p w14:paraId="28BE5F7C" w14:textId="77777777" w:rsidR="00D72DC2" w:rsidRPr="00A75DEE" w:rsidRDefault="00D72DC2" w:rsidP="00D72DC2">
      <w:pPr>
        <w:pStyle w:val="Heading2"/>
      </w:pPr>
      <w:r w:rsidRPr="00A75DEE">
        <w:t>WASSCE Certificate | </w:t>
      </w:r>
      <w:r w:rsidR="00D8717B">
        <w:t>2013</w:t>
      </w:r>
      <w:r w:rsidRPr="00A75DEE">
        <w:t xml:space="preserve"> | </w:t>
      </w:r>
      <w:r w:rsidR="00D8717B">
        <w:t xml:space="preserve">asacs International </w:t>
      </w:r>
      <w:r w:rsidRPr="00A75DEE">
        <w:t>School </w:t>
      </w:r>
    </w:p>
    <w:sdt>
      <w:sdtPr>
        <w:rPr>
          <w:color w:val="auto"/>
          <w:sz w:val="24"/>
        </w:rPr>
        <w:alias w:val="Skills &amp; Abilities:"/>
        <w:tag w:val="Skills &amp; Abilities:"/>
        <w:id w:val="458624136"/>
        <w:placeholder>
          <w:docPart w:val="CA8FCFF5CF7140619B9D2025573CA9EF"/>
        </w:placeholder>
        <w:temporary/>
        <w:showingPlcHdr/>
        <w15:appearance w15:val="hidden"/>
      </w:sdtPr>
      <w:sdtEndPr/>
      <w:sdtContent>
        <w:p w14:paraId="2A61D351" w14:textId="77777777" w:rsidR="006270A9" w:rsidRDefault="009D5933" w:rsidP="00A75DEE">
          <w:pPr>
            <w:pStyle w:val="Heading1"/>
            <w:rPr>
              <w:color w:val="auto"/>
              <w:sz w:val="24"/>
            </w:rPr>
          </w:pPr>
          <w:r w:rsidRPr="00A75DEE">
            <w:rPr>
              <w:color w:val="auto"/>
              <w:sz w:val="24"/>
            </w:rPr>
            <w:t>Skills &amp; Abilities</w:t>
          </w:r>
        </w:p>
      </w:sdtContent>
    </w:sdt>
    <w:p w14:paraId="05F497E8" w14:textId="77777777" w:rsidR="00FD217B" w:rsidRPr="00FD217B" w:rsidRDefault="00FD217B" w:rsidP="00FD217B">
      <w:pPr>
        <w:pStyle w:val="Heading2"/>
      </w:pPr>
      <w:r>
        <w:t>COMMUNICATION</w:t>
      </w:r>
    </w:p>
    <w:p w14:paraId="13744BB7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Communicate fluently to both internal and external customers / clients at all levels</w:t>
      </w:r>
    </w:p>
    <w:p w14:paraId="6F897A4D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Strong interpersonal skills developed in customer service roles</w:t>
      </w:r>
    </w:p>
    <w:p w14:paraId="0825DF7A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Ability to analyze and accurately resolve escalated problems</w:t>
      </w:r>
    </w:p>
    <w:p w14:paraId="2FFAF668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Provided quality services to customers and e</w:t>
      </w:r>
      <w:r>
        <w:rPr>
          <w:sz w:val="22"/>
        </w:rPr>
        <w:t xml:space="preserve">nsured a friendly and efficient </w:t>
      </w:r>
      <w:r w:rsidRPr="00FD217B">
        <w:rPr>
          <w:sz w:val="22"/>
        </w:rPr>
        <w:t>operating practice with the rest of the team.</w:t>
      </w:r>
    </w:p>
    <w:p w14:paraId="49CBB844" w14:textId="77777777" w:rsidR="006270A9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Strong presentation skills and confidence demonstrated at</w:t>
      </w:r>
      <w:r>
        <w:rPr>
          <w:sz w:val="22"/>
        </w:rPr>
        <w:t xml:space="preserve"> trade fairs, assessment </w:t>
      </w:r>
      <w:r w:rsidRPr="00FD217B">
        <w:rPr>
          <w:sz w:val="22"/>
        </w:rPr>
        <w:t>days and courses presentations throughout my degree</w:t>
      </w:r>
      <w:r>
        <w:rPr>
          <w:sz w:val="22"/>
        </w:rPr>
        <w:t xml:space="preserve">. </w:t>
      </w:r>
    </w:p>
    <w:p w14:paraId="2768E34B" w14:textId="77777777" w:rsidR="00FD217B" w:rsidRDefault="00FD217B" w:rsidP="00FD217B">
      <w:pPr>
        <w:pStyle w:val="Heading2"/>
      </w:pPr>
      <w:r>
        <w:t>MANAGEMENT</w:t>
      </w:r>
    </w:p>
    <w:p w14:paraId="7DE47EDF" w14:textId="77777777" w:rsid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Strong presentation skills and confidence demonstrated at</w:t>
      </w:r>
      <w:r>
        <w:rPr>
          <w:sz w:val="22"/>
        </w:rPr>
        <w:t xml:space="preserve"> trade fairs, assessment </w:t>
      </w:r>
      <w:r w:rsidRPr="00FD217B">
        <w:rPr>
          <w:sz w:val="22"/>
        </w:rPr>
        <w:t>days and courses presentations throughout my degree</w:t>
      </w:r>
      <w:r>
        <w:rPr>
          <w:sz w:val="22"/>
        </w:rPr>
        <w:t xml:space="preserve">. </w:t>
      </w:r>
    </w:p>
    <w:p w14:paraId="41E42DEB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Have a broad knowledge of business and business functions in more than one</w:t>
      </w:r>
      <w:r>
        <w:rPr>
          <w:sz w:val="22"/>
        </w:rPr>
        <w:t xml:space="preserve"> </w:t>
      </w:r>
      <w:r w:rsidRPr="00FD217B">
        <w:rPr>
          <w:sz w:val="22"/>
        </w:rPr>
        <w:t>business sector (Information Technology, Advertising, Branding, Telecommunication)</w:t>
      </w:r>
    </w:p>
    <w:p w14:paraId="69C2626A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Developed Project Management skills and C</w:t>
      </w:r>
      <w:r>
        <w:rPr>
          <w:sz w:val="22"/>
        </w:rPr>
        <w:t xml:space="preserve">ustomer Relationship Management </w:t>
      </w:r>
      <w:r w:rsidRPr="00FD217B">
        <w:rPr>
          <w:sz w:val="22"/>
        </w:rPr>
        <w:t>skills – resolving customer complaints, resolving IT faults, heading technical support team etc.</w:t>
      </w:r>
    </w:p>
    <w:p w14:paraId="614678BD" w14:textId="77777777" w:rsid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Client oriented, Team oriented and ability to meet deadlines</w:t>
      </w:r>
    </w:p>
    <w:p w14:paraId="6792CAA4" w14:textId="77777777" w:rsidR="00FD217B" w:rsidRDefault="00FD217B" w:rsidP="00FD217B">
      <w:pPr>
        <w:pStyle w:val="Heading2"/>
      </w:pPr>
      <w:r>
        <w:t>INITIATIVE &amp; ADAPTABILITY</w:t>
      </w:r>
    </w:p>
    <w:p w14:paraId="0574E992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 xml:space="preserve">Strong </w:t>
      </w:r>
      <w:r w:rsidR="00A22850" w:rsidRPr="00FD217B">
        <w:rPr>
          <w:sz w:val="22"/>
        </w:rPr>
        <w:t>problem-solving</w:t>
      </w:r>
      <w:r w:rsidRPr="00FD217B">
        <w:rPr>
          <w:sz w:val="22"/>
        </w:rPr>
        <w:t xml:space="preserve"> skills around complex technical problems</w:t>
      </w:r>
    </w:p>
    <w:p w14:paraId="71314068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Ability to work unsupervised and a team motivator.</w:t>
      </w:r>
    </w:p>
    <w:p w14:paraId="0980C2BB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An ability to work in high-performance, multi-</w:t>
      </w:r>
      <w:r>
        <w:rPr>
          <w:sz w:val="22"/>
        </w:rPr>
        <w:t xml:space="preserve">cultural teams, and a good team </w:t>
      </w:r>
      <w:r w:rsidRPr="00FD217B">
        <w:rPr>
          <w:sz w:val="22"/>
        </w:rPr>
        <w:t>player</w:t>
      </w:r>
    </w:p>
    <w:p w14:paraId="2BBB379B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lastRenderedPageBreak/>
        <w:t>Numerical skills and Sound reasoning</w:t>
      </w:r>
    </w:p>
    <w:p w14:paraId="48510D93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Ability to work quickly, accurately and pay attention to details</w:t>
      </w:r>
    </w:p>
    <w:p w14:paraId="68829931" w14:textId="77777777" w:rsidR="00FD217B" w:rsidRPr="00FD217B" w:rsidRDefault="00FD217B" w:rsidP="00FD217B">
      <w:pPr>
        <w:pStyle w:val="ListBullet"/>
        <w:rPr>
          <w:sz w:val="22"/>
        </w:rPr>
      </w:pPr>
      <w:r w:rsidRPr="00FD217B">
        <w:rPr>
          <w:sz w:val="22"/>
        </w:rPr>
        <w:t>Aware of data confidentiality issues and workplace ethics</w:t>
      </w:r>
    </w:p>
    <w:sdt>
      <w:sdtPr>
        <w:rPr>
          <w:color w:val="auto"/>
          <w:sz w:val="24"/>
        </w:rPr>
        <w:alias w:val="Experience:"/>
        <w:tag w:val="Experience:"/>
        <w:id w:val="171684534"/>
        <w:placeholder>
          <w:docPart w:val="20536D0C2860415CBB5D3C4584522D69"/>
        </w:placeholder>
        <w:temporary/>
        <w:showingPlcHdr/>
        <w15:appearance w15:val="hidden"/>
      </w:sdtPr>
      <w:sdtEndPr/>
      <w:sdtContent>
        <w:p w14:paraId="753BD001" w14:textId="77777777" w:rsidR="006270A9" w:rsidRPr="00A75DEE" w:rsidRDefault="009D5933">
          <w:pPr>
            <w:pStyle w:val="Heading1"/>
            <w:rPr>
              <w:color w:val="auto"/>
              <w:sz w:val="24"/>
            </w:rPr>
          </w:pPr>
          <w:r w:rsidRPr="00A75DEE">
            <w:rPr>
              <w:color w:val="auto"/>
              <w:sz w:val="24"/>
            </w:rPr>
            <w:t>Experience</w:t>
          </w:r>
        </w:p>
      </w:sdtContent>
    </w:sdt>
    <w:p w14:paraId="12A7A316" w14:textId="520A286E" w:rsidR="0030509E" w:rsidRPr="00A75DEE" w:rsidRDefault="00FD217B" w:rsidP="00391D8F">
      <w:pPr>
        <w:pStyle w:val="Heading2"/>
        <w:rPr>
          <w:sz w:val="22"/>
        </w:rPr>
      </w:pPr>
      <w:r>
        <w:rPr>
          <w:sz w:val="22"/>
        </w:rPr>
        <w:t>COO, BSPG EXPERIENTIAL LEARNING QUINTESSENTIAL ALPHAS</w:t>
      </w:r>
      <w:r w:rsidR="009D5933" w:rsidRPr="00A75DEE">
        <w:rPr>
          <w:sz w:val="22"/>
        </w:rPr>
        <w:t> | </w:t>
      </w:r>
      <w:r>
        <w:rPr>
          <w:sz w:val="22"/>
        </w:rPr>
        <w:t xml:space="preserve">ELIZADE UNIVERSITY TWITTER GROUP </w:t>
      </w:r>
      <w:r w:rsidR="009D5933" w:rsidRPr="00A75DEE">
        <w:rPr>
          <w:sz w:val="22"/>
        </w:rPr>
        <w:t>| </w:t>
      </w:r>
      <w:r w:rsidR="00333099">
        <w:rPr>
          <w:sz w:val="22"/>
        </w:rPr>
        <w:t>MARCH 2016</w:t>
      </w:r>
      <w:r w:rsidR="0030509E" w:rsidRPr="00A75DEE">
        <w:rPr>
          <w:sz w:val="22"/>
        </w:rPr>
        <w:t xml:space="preserve"> </w:t>
      </w:r>
      <w:r w:rsidR="0030509E" w:rsidRPr="00A75DEE">
        <w:rPr>
          <w:sz w:val="22"/>
        </w:rPr>
        <w:tab/>
      </w:r>
    </w:p>
    <w:p w14:paraId="44284C0C" w14:textId="77777777" w:rsidR="00391D8F" w:rsidRPr="00391D8F" w:rsidRDefault="00391D8F" w:rsidP="00391D8F">
      <w:pPr>
        <w:pStyle w:val="ListBullet"/>
        <w:rPr>
          <w:sz w:val="22"/>
        </w:rPr>
      </w:pPr>
      <w:r w:rsidRPr="00391D8F">
        <w:rPr>
          <w:sz w:val="22"/>
        </w:rPr>
        <w:t>Establish and monitor group member’s performance and development goals, assign</w:t>
      </w:r>
      <w:r>
        <w:rPr>
          <w:sz w:val="22"/>
        </w:rPr>
        <w:t xml:space="preserve"> </w:t>
      </w:r>
      <w:r w:rsidRPr="00391D8F">
        <w:rPr>
          <w:sz w:val="22"/>
        </w:rPr>
        <w:t>accountabilities, set objectives, establish priorities for the group.</w:t>
      </w:r>
      <w:bookmarkStart w:id="0" w:name="_GoBack"/>
      <w:bookmarkEnd w:id="0"/>
    </w:p>
    <w:p w14:paraId="58FA4605" w14:textId="77777777" w:rsidR="006270A9" w:rsidRPr="00A75DEE" w:rsidRDefault="00391D8F" w:rsidP="00391D8F">
      <w:pPr>
        <w:pStyle w:val="ListBullet"/>
        <w:rPr>
          <w:sz w:val="22"/>
        </w:rPr>
      </w:pPr>
      <w:r w:rsidRPr="00391D8F">
        <w:rPr>
          <w:sz w:val="22"/>
        </w:rPr>
        <w:t>Represent the group externally.</w:t>
      </w:r>
    </w:p>
    <w:p w14:paraId="145D099B" w14:textId="77777777" w:rsidR="006270A9" w:rsidRPr="00A75DEE" w:rsidRDefault="00391D8F">
      <w:pPr>
        <w:pStyle w:val="Heading2"/>
        <w:rPr>
          <w:sz w:val="22"/>
        </w:rPr>
      </w:pPr>
      <w:r>
        <w:rPr>
          <w:sz w:val="22"/>
        </w:rPr>
        <w:t>INTERN</w:t>
      </w:r>
      <w:r w:rsidR="009D5933" w:rsidRPr="00A75DEE">
        <w:rPr>
          <w:sz w:val="22"/>
        </w:rPr>
        <w:t> | </w:t>
      </w:r>
      <w:r>
        <w:rPr>
          <w:sz w:val="22"/>
        </w:rPr>
        <w:t>JAFFA TECHNOLOGIES LIMITED</w:t>
      </w:r>
      <w:r w:rsidR="009D5933" w:rsidRPr="00A75DEE">
        <w:rPr>
          <w:sz w:val="22"/>
        </w:rPr>
        <w:t> | </w:t>
      </w:r>
      <w:r>
        <w:rPr>
          <w:sz w:val="22"/>
        </w:rPr>
        <w:t>APRIL 2015</w:t>
      </w:r>
      <w:r w:rsidR="0030509E" w:rsidRPr="00A75DEE">
        <w:rPr>
          <w:sz w:val="22"/>
        </w:rPr>
        <w:t xml:space="preserve"> –</w:t>
      </w:r>
      <w:r>
        <w:rPr>
          <w:sz w:val="22"/>
        </w:rPr>
        <w:t xml:space="preserve"> SEPTEMBER</w:t>
      </w:r>
      <w:r w:rsidR="0030509E" w:rsidRPr="00A75DEE">
        <w:rPr>
          <w:sz w:val="22"/>
        </w:rPr>
        <w:t xml:space="preserve"> </w:t>
      </w:r>
      <w:r>
        <w:rPr>
          <w:sz w:val="22"/>
        </w:rPr>
        <w:t>2015</w:t>
      </w:r>
    </w:p>
    <w:p w14:paraId="50464657" w14:textId="77777777" w:rsidR="00391D8F" w:rsidRPr="00391D8F" w:rsidRDefault="00391D8F" w:rsidP="00391D8F">
      <w:pPr>
        <w:pStyle w:val="ListBullet"/>
        <w:rPr>
          <w:sz w:val="22"/>
        </w:rPr>
      </w:pPr>
      <w:r w:rsidRPr="00391D8F">
        <w:rPr>
          <w:sz w:val="22"/>
        </w:rPr>
        <w:t>Gained knowledge and experience of programming using JAVA, C# and .NET</w:t>
      </w:r>
    </w:p>
    <w:p w14:paraId="330558F0" w14:textId="77777777" w:rsidR="00391D8F" w:rsidRPr="00391D8F" w:rsidRDefault="00391D8F" w:rsidP="00391D8F">
      <w:pPr>
        <w:pStyle w:val="ListBullet"/>
        <w:rPr>
          <w:sz w:val="22"/>
        </w:rPr>
      </w:pPr>
      <w:r w:rsidRPr="00391D8F">
        <w:rPr>
          <w:sz w:val="22"/>
        </w:rPr>
        <w:t>Prepared a report on my industrial placement and responded to questions on this experience.</w:t>
      </w:r>
    </w:p>
    <w:p w14:paraId="6F31C727" w14:textId="77777777" w:rsidR="001B29CF" w:rsidRPr="00A75DEE" w:rsidRDefault="00391D8F" w:rsidP="00391D8F">
      <w:pPr>
        <w:pStyle w:val="ListBullet"/>
        <w:rPr>
          <w:sz w:val="22"/>
        </w:rPr>
      </w:pPr>
      <w:r w:rsidRPr="00391D8F">
        <w:rPr>
          <w:sz w:val="22"/>
        </w:rPr>
        <w:t>Designed a fill in form for a new employee using Java Server Pages (JSP) and Eclipse</w:t>
      </w:r>
      <w:r>
        <w:rPr>
          <w:sz w:val="22"/>
        </w:rPr>
        <w:t xml:space="preserve"> </w:t>
      </w:r>
    </w:p>
    <w:p w14:paraId="63B20672" w14:textId="77777777" w:rsidR="0030509E" w:rsidRPr="00A75DEE" w:rsidRDefault="00391D8F" w:rsidP="0030509E">
      <w:pPr>
        <w:pStyle w:val="Heading2"/>
        <w:rPr>
          <w:sz w:val="22"/>
        </w:rPr>
      </w:pPr>
      <w:r>
        <w:rPr>
          <w:sz w:val="22"/>
        </w:rPr>
        <w:t>INTERN</w:t>
      </w:r>
      <w:r w:rsidR="0030509E" w:rsidRPr="00A75DEE">
        <w:rPr>
          <w:sz w:val="22"/>
        </w:rPr>
        <w:t> | </w:t>
      </w:r>
      <w:r>
        <w:rPr>
          <w:sz w:val="22"/>
        </w:rPr>
        <w:t>ELIZADE MOTORS LIMTED, ABUJA | AUGUST 2013 &amp; JULY</w:t>
      </w:r>
      <w:r w:rsidR="0030509E" w:rsidRPr="00A75DEE">
        <w:rPr>
          <w:sz w:val="22"/>
        </w:rPr>
        <w:t xml:space="preserve"> </w:t>
      </w:r>
      <w:r>
        <w:rPr>
          <w:sz w:val="22"/>
        </w:rPr>
        <w:t>2014</w:t>
      </w:r>
    </w:p>
    <w:p w14:paraId="3FAE372E" w14:textId="77777777" w:rsidR="00391D8F" w:rsidRPr="00391D8F" w:rsidRDefault="00391D8F" w:rsidP="00391D8F">
      <w:pPr>
        <w:pStyle w:val="ListBullet"/>
        <w:rPr>
          <w:sz w:val="22"/>
        </w:rPr>
      </w:pPr>
      <w:r w:rsidRPr="00391D8F">
        <w:rPr>
          <w:sz w:val="22"/>
        </w:rPr>
        <w:t>Worked with the IT manager</w:t>
      </w:r>
    </w:p>
    <w:p w14:paraId="01426D71" w14:textId="2B5EB652" w:rsidR="00A22850" w:rsidRPr="00BE62E5" w:rsidRDefault="00391D8F" w:rsidP="00BE62E5">
      <w:pPr>
        <w:pStyle w:val="ListBullet"/>
        <w:rPr>
          <w:sz w:val="22"/>
        </w:rPr>
      </w:pPr>
      <w:r w:rsidRPr="00391D8F">
        <w:rPr>
          <w:sz w:val="22"/>
        </w:rPr>
        <w:t>Provided customer service by handling calls and solving their queries and concern</w:t>
      </w:r>
    </w:p>
    <w:p w14:paraId="6C6D33CE" w14:textId="77777777" w:rsidR="0030509E" w:rsidRPr="00A75DEE" w:rsidRDefault="0030509E" w:rsidP="0030509E">
      <w:pPr>
        <w:pStyle w:val="Heading1"/>
        <w:rPr>
          <w:color w:val="auto"/>
          <w:sz w:val="24"/>
        </w:rPr>
      </w:pPr>
      <w:r w:rsidRPr="00A75DEE">
        <w:rPr>
          <w:color w:val="auto"/>
          <w:sz w:val="24"/>
        </w:rPr>
        <w:t>REFERENCES</w:t>
      </w:r>
    </w:p>
    <w:p w14:paraId="3469690A" w14:textId="77777777" w:rsidR="00391D8F" w:rsidRPr="00391D8F" w:rsidRDefault="00391D8F" w:rsidP="00391D8F">
      <w:pPr>
        <w:spacing w:after="0"/>
        <w:rPr>
          <w:b/>
          <w:sz w:val="22"/>
        </w:rPr>
      </w:pPr>
      <w:r>
        <w:rPr>
          <w:b/>
          <w:sz w:val="22"/>
        </w:rPr>
        <w:t xml:space="preserve">Kehinde K. </w:t>
      </w:r>
      <w:proofErr w:type="spellStart"/>
      <w:r>
        <w:rPr>
          <w:b/>
          <w:sz w:val="22"/>
        </w:rPr>
        <w:t>Agbele</w:t>
      </w:r>
      <w:proofErr w:type="spellEnd"/>
    </w:p>
    <w:p w14:paraId="4AEF65BF" w14:textId="77777777" w:rsidR="00391D8F" w:rsidRPr="00391D8F" w:rsidRDefault="00391D8F" w:rsidP="00391D8F">
      <w:pPr>
        <w:spacing w:after="0"/>
        <w:rPr>
          <w:sz w:val="22"/>
        </w:rPr>
      </w:pPr>
      <w:r w:rsidRPr="00391D8F">
        <w:rPr>
          <w:sz w:val="22"/>
        </w:rPr>
        <w:t>HOD Mathematics &amp;Computer Science</w:t>
      </w:r>
    </w:p>
    <w:p w14:paraId="5D1F244E" w14:textId="77777777" w:rsidR="00391D8F" w:rsidRPr="00391D8F" w:rsidRDefault="00391D8F" w:rsidP="00391D8F">
      <w:pPr>
        <w:spacing w:after="0"/>
        <w:rPr>
          <w:sz w:val="22"/>
        </w:rPr>
      </w:pPr>
      <w:r w:rsidRPr="00391D8F">
        <w:rPr>
          <w:sz w:val="22"/>
        </w:rPr>
        <w:t>Elizade University, Ilara-Mokin, Ondo-State.</w:t>
      </w:r>
    </w:p>
    <w:p w14:paraId="0EC0AEF6" w14:textId="77777777" w:rsidR="00391D8F" w:rsidRPr="00391D8F" w:rsidRDefault="00391D8F" w:rsidP="00391D8F">
      <w:pPr>
        <w:spacing w:after="0"/>
        <w:rPr>
          <w:sz w:val="22"/>
        </w:rPr>
      </w:pPr>
      <w:r w:rsidRPr="00391D8F">
        <w:rPr>
          <w:sz w:val="22"/>
        </w:rPr>
        <w:t>kehinde.agbele@elizadeuniversity.edu.ng</w:t>
      </w:r>
    </w:p>
    <w:p w14:paraId="1104D90E" w14:textId="77777777" w:rsidR="00391D8F" w:rsidRPr="00391D8F" w:rsidRDefault="00391D8F" w:rsidP="00391D8F">
      <w:pPr>
        <w:spacing w:after="0"/>
        <w:rPr>
          <w:b/>
          <w:sz w:val="22"/>
        </w:rPr>
      </w:pPr>
      <w:r>
        <w:rPr>
          <w:b/>
          <w:sz w:val="22"/>
        </w:rPr>
        <w:t>Hakeem Ogunleye</w:t>
      </w:r>
    </w:p>
    <w:p w14:paraId="02079EB8" w14:textId="77777777" w:rsidR="00391D8F" w:rsidRPr="00391D8F" w:rsidRDefault="00391D8F" w:rsidP="00391D8F">
      <w:pPr>
        <w:spacing w:after="0"/>
        <w:rPr>
          <w:sz w:val="22"/>
        </w:rPr>
      </w:pPr>
      <w:r w:rsidRPr="00391D8F">
        <w:rPr>
          <w:sz w:val="22"/>
        </w:rPr>
        <w:t>Managing Partner</w:t>
      </w:r>
    </w:p>
    <w:p w14:paraId="7960A7E5" w14:textId="77777777" w:rsidR="00391D8F" w:rsidRPr="00391D8F" w:rsidRDefault="00391D8F" w:rsidP="00391D8F">
      <w:pPr>
        <w:spacing w:after="0"/>
        <w:rPr>
          <w:sz w:val="22"/>
        </w:rPr>
      </w:pPr>
      <w:r w:rsidRPr="00391D8F">
        <w:rPr>
          <w:sz w:val="22"/>
        </w:rPr>
        <w:t>Jaffa Technology Limited</w:t>
      </w:r>
    </w:p>
    <w:p w14:paraId="0C15FF19" w14:textId="77777777" w:rsidR="0030509E" w:rsidRPr="00A75DEE" w:rsidRDefault="00391D8F" w:rsidP="00391D8F">
      <w:pPr>
        <w:spacing w:after="0"/>
        <w:rPr>
          <w:sz w:val="22"/>
        </w:rPr>
      </w:pPr>
      <w:r w:rsidRPr="00391D8F">
        <w:rPr>
          <w:sz w:val="22"/>
        </w:rPr>
        <w:t>hakeem.ogunleye@jaffatech.com</w:t>
      </w:r>
    </w:p>
    <w:sectPr w:rsidR="0030509E" w:rsidRPr="00A75DEE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AE85E" w14:textId="77777777" w:rsidR="00FA2AA0" w:rsidRDefault="00FA2AA0">
      <w:pPr>
        <w:spacing w:after="0"/>
      </w:pPr>
      <w:r>
        <w:separator/>
      </w:r>
    </w:p>
  </w:endnote>
  <w:endnote w:type="continuationSeparator" w:id="0">
    <w:p w14:paraId="2D0B8901" w14:textId="77777777" w:rsidR="00FA2AA0" w:rsidRDefault="00FA2A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A2F3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8717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665B7" w14:textId="77777777" w:rsidR="00FA2AA0" w:rsidRDefault="00FA2AA0">
      <w:pPr>
        <w:spacing w:after="0"/>
      </w:pPr>
      <w:r>
        <w:separator/>
      </w:r>
    </w:p>
  </w:footnote>
  <w:footnote w:type="continuationSeparator" w:id="0">
    <w:p w14:paraId="278112A4" w14:textId="77777777" w:rsidR="00FA2AA0" w:rsidRDefault="00FA2A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E2"/>
    <w:rsid w:val="000A46E2"/>
    <w:rsid w:val="000A4F59"/>
    <w:rsid w:val="00141A4C"/>
    <w:rsid w:val="00196D88"/>
    <w:rsid w:val="001B29CF"/>
    <w:rsid w:val="002370FF"/>
    <w:rsid w:val="0028220F"/>
    <w:rsid w:val="0030509E"/>
    <w:rsid w:val="00333099"/>
    <w:rsid w:val="00356C14"/>
    <w:rsid w:val="00391D8F"/>
    <w:rsid w:val="003B50F9"/>
    <w:rsid w:val="003D326B"/>
    <w:rsid w:val="00617B26"/>
    <w:rsid w:val="006270A9"/>
    <w:rsid w:val="00675956"/>
    <w:rsid w:val="00681034"/>
    <w:rsid w:val="0074619C"/>
    <w:rsid w:val="00816216"/>
    <w:rsid w:val="0087734B"/>
    <w:rsid w:val="009D5933"/>
    <w:rsid w:val="00A22850"/>
    <w:rsid w:val="00A75DEE"/>
    <w:rsid w:val="00BD768D"/>
    <w:rsid w:val="00BE62E5"/>
    <w:rsid w:val="00C61F8E"/>
    <w:rsid w:val="00CC6AAB"/>
    <w:rsid w:val="00D72DC2"/>
    <w:rsid w:val="00D8717B"/>
    <w:rsid w:val="00E83E4B"/>
    <w:rsid w:val="00F564F7"/>
    <w:rsid w:val="00FA2AA0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D125E"/>
  <w15:chartTrackingRefBased/>
  <w15:docId w15:val="{2258EA75-B3CA-4811-AF1D-9B1B9D9A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6E2"/>
  </w:style>
  <w:style w:type="paragraph" w:styleId="Heading1">
    <w:name w:val="heading 1"/>
    <w:basedOn w:val="Normal"/>
    <w:next w:val="Normal"/>
    <w:link w:val="Heading1Char"/>
    <w:uiPriority w:val="9"/>
    <w:qFormat/>
    <w:rsid w:val="000A46E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E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6E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E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E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E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E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6E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6E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23E4F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A46E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A46E2"/>
    <w:rPr>
      <w:caps/>
      <w:spacing w:val="15"/>
      <w:shd w:val="clear" w:color="auto" w:fill="DEEAF6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6E2"/>
    <w:pPr>
      <w:outlineLvl w:val="9"/>
    </w:pPr>
  </w:style>
  <w:style w:type="character" w:styleId="IntenseEmphasis">
    <w:name w:val="Intense Emphasis"/>
    <w:uiPriority w:val="21"/>
    <w:qFormat/>
    <w:rsid w:val="000A46E2"/>
    <w:rPr>
      <w:b/>
      <w:bCs/>
      <w:caps/>
      <w:color w:val="1F4D78" w:themeColor="accent1" w:themeShade="7F"/>
      <w:spacing w:val="10"/>
    </w:rPr>
  </w:style>
  <w:style w:type="character" w:styleId="IntenseReference">
    <w:name w:val="Intense Reference"/>
    <w:uiPriority w:val="32"/>
    <w:qFormat/>
    <w:rsid w:val="000A46E2"/>
    <w:rPr>
      <w:b/>
      <w:bCs/>
      <w:i/>
      <w:iCs/>
      <w:cap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E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E2"/>
    <w:rPr>
      <w:color w:val="5B9BD5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F5496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E74B5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2E74B5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E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E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6E2"/>
    <w:rPr>
      <w:b/>
      <w:bCs/>
      <w:color w:val="2E74B5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6E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E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E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E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E2"/>
    <w:rPr>
      <w:caps/>
      <w:color w:val="2E74B5" w:themeColor="accent1" w:themeShade="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A46E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46E2"/>
    <w:rPr>
      <w:b/>
      <w:bCs/>
    </w:rPr>
  </w:style>
  <w:style w:type="character" w:styleId="Emphasis">
    <w:name w:val="Emphasis"/>
    <w:uiPriority w:val="20"/>
    <w:qFormat/>
    <w:rsid w:val="000A46E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A46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46E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46E2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0A46E2"/>
    <w:rPr>
      <w:i/>
      <w:iCs/>
      <w:color w:val="1F4D78" w:themeColor="accent1" w:themeShade="7F"/>
    </w:rPr>
  </w:style>
  <w:style w:type="character" w:styleId="SubtleReference">
    <w:name w:val="Subtle Reference"/>
    <w:uiPriority w:val="31"/>
    <w:qFormat/>
    <w:rsid w:val="000A46E2"/>
    <w:rPr>
      <w:b/>
      <w:bCs/>
      <w:color w:val="5B9BD5" w:themeColor="accent1"/>
    </w:rPr>
  </w:style>
  <w:style w:type="character" w:styleId="BookTitle">
    <w:name w:val="Book Title"/>
    <w:uiPriority w:val="33"/>
    <w:qFormat/>
    <w:rsid w:val="000A46E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funke%20Adeshol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5A8AD7DE9149E58E421DE5CE883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EDE5A-2709-4C1D-A746-05A47983CD2F}"/>
      </w:docPartPr>
      <w:docPartBody>
        <w:p w:rsidR="00F74106" w:rsidRDefault="005D36FD">
          <w:pPr>
            <w:pStyle w:val="5F5A8AD7DE9149E58E421DE5CE883A0D"/>
          </w:pPr>
          <w:r>
            <w:t>Objective</w:t>
          </w:r>
        </w:p>
      </w:docPartBody>
    </w:docPart>
    <w:docPart>
      <w:docPartPr>
        <w:name w:val="CA8FCFF5CF7140619B9D2025573C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AD02C-6322-4FB1-8F09-EA75E7F84025}"/>
      </w:docPartPr>
      <w:docPartBody>
        <w:p w:rsidR="00F74106" w:rsidRDefault="005D36FD">
          <w:pPr>
            <w:pStyle w:val="CA8FCFF5CF7140619B9D2025573CA9EF"/>
          </w:pPr>
          <w:r>
            <w:t>Skills &amp; Abilities</w:t>
          </w:r>
        </w:p>
      </w:docPartBody>
    </w:docPart>
    <w:docPart>
      <w:docPartPr>
        <w:name w:val="20536D0C2860415CBB5D3C4584522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01B4C-244A-4233-A779-9FEBC29163BA}"/>
      </w:docPartPr>
      <w:docPartBody>
        <w:p w:rsidR="00F74106" w:rsidRDefault="005D36FD">
          <w:pPr>
            <w:pStyle w:val="20536D0C2860415CBB5D3C4584522D69"/>
          </w:pPr>
          <w:r>
            <w:t>Experience</w:t>
          </w:r>
        </w:p>
      </w:docPartBody>
    </w:docPart>
    <w:docPart>
      <w:docPartPr>
        <w:name w:val="645209C507BC411BAA9039E31367D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44988-D95C-4E0B-9E1D-5E3C1321F5A1}"/>
      </w:docPartPr>
      <w:docPartBody>
        <w:p w:rsidR="00F74106" w:rsidRDefault="00BB519B" w:rsidP="00BB519B">
          <w:pPr>
            <w:pStyle w:val="645209C507BC411BAA9039E31367DE7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19B"/>
    <w:rsid w:val="00297A1E"/>
    <w:rsid w:val="005D36FD"/>
    <w:rsid w:val="00937453"/>
    <w:rsid w:val="00BB519B"/>
    <w:rsid w:val="00F7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7FDA2F0B5F45C98BD951BDD39EB974">
    <w:name w:val="D67FDA2F0B5F45C98BD951BDD39EB974"/>
  </w:style>
  <w:style w:type="paragraph" w:customStyle="1" w:styleId="D2C5C3041A6D4215BBBC4D5B657FF668">
    <w:name w:val="D2C5C3041A6D4215BBBC4D5B657FF668"/>
  </w:style>
  <w:style w:type="paragraph" w:customStyle="1" w:styleId="01BDB0E3C9C149B7B3EAC868C6445ECF">
    <w:name w:val="01BDB0E3C9C149B7B3EAC868C6445ECF"/>
  </w:style>
  <w:style w:type="paragraph" w:customStyle="1" w:styleId="15DED29671ED4BF8AADF97DFC8F2D7DB">
    <w:name w:val="15DED29671ED4BF8AADF97DFC8F2D7DB"/>
  </w:style>
  <w:style w:type="paragraph" w:customStyle="1" w:styleId="5F5A8AD7DE9149E58E421DE5CE883A0D">
    <w:name w:val="5F5A8AD7DE9149E58E421DE5CE883A0D"/>
  </w:style>
  <w:style w:type="paragraph" w:customStyle="1" w:styleId="A318ECABD1D945048F24227E8C6ABFBD">
    <w:name w:val="A318ECABD1D945048F24227E8C6ABFBD"/>
  </w:style>
  <w:style w:type="paragraph" w:customStyle="1" w:styleId="7FDA7D852A644E5BB97D18C1F1C2CE43">
    <w:name w:val="7FDA7D852A644E5BB97D18C1F1C2CE43"/>
  </w:style>
  <w:style w:type="paragraph" w:customStyle="1" w:styleId="EB4A75166F584882A5F87C25EE7B3218">
    <w:name w:val="EB4A75166F584882A5F87C25EE7B3218"/>
  </w:style>
  <w:style w:type="paragraph" w:customStyle="1" w:styleId="D6762CB85F5B4AB58980264A4F04CE0B">
    <w:name w:val="D6762CB85F5B4AB58980264A4F04CE0B"/>
  </w:style>
  <w:style w:type="paragraph" w:customStyle="1" w:styleId="707A0D70AEFC475597D00388D91A2195">
    <w:name w:val="707A0D70AEFC475597D00388D91A2195"/>
  </w:style>
  <w:style w:type="paragraph" w:customStyle="1" w:styleId="FC592A1014BE40B28A31C9D74801DCFD">
    <w:name w:val="FC592A1014BE40B28A31C9D74801DCFD"/>
  </w:style>
  <w:style w:type="paragraph" w:customStyle="1" w:styleId="D7F2B8DE266A422DBD7F9A6A68EE71CD">
    <w:name w:val="D7F2B8DE266A422DBD7F9A6A68EE71CD"/>
  </w:style>
  <w:style w:type="paragraph" w:customStyle="1" w:styleId="785A0AA041864BAE8160F1918EBD53AD">
    <w:name w:val="785A0AA041864BAE8160F1918EBD53AD"/>
  </w:style>
  <w:style w:type="paragraph" w:customStyle="1" w:styleId="5E100DFD2E204D4999888C10284540C1">
    <w:name w:val="5E100DFD2E204D4999888C10284540C1"/>
  </w:style>
  <w:style w:type="paragraph" w:customStyle="1" w:styleId="57915F06A77D40B5863769A5E778D034">
    <w:name w:val="57915F06A77D40B5863769A5E778D034"/>
  </w:style>
  <w:style w:type="paragraph" w:customStyle="1" w:styleId="CA8FCFF5CF7140619B9D2025573CA9EF">
    <w:name w:val="CA8FCFF5CF7140619B9D2025573CA9EF"/>
  </w:style>
  <w:style w:type="paragraph" w:customStyle="1" w:styleId="729879009B3C4502BAC714862E2CD552">
    <w:name w:val="729879009B3C4502BAC714862E2CD552"/>
  </w:style>
  <w:style w:type="paragraph" w:customStyle="1" w:styleId="EBCA9709904C435DAACA40571221C13E">
    <w:name w:val="EBCA9709904C435DAACA40571221C13E"/>
  </w:style>
  <w:style w:type="paragraph" w:customStyle="1" w:styleId="D826E4785AA44769A45434DEF273423E">
    <w:name w:val="D826E4785AA44769A45434DEF273423E"/>
  </w:style>
  <w:style w:type="paragraph" w:customStyle="1" w:styleId="5EEAC3C4DC0B43C7884AFEE513060AD6">
    <w:name w:val="5EEAC3C4DC0B43C7884AFEE513060AD6"/>
  </w:style>
  <w:style w:type="paragraph" w:customStyle="1" w:styleId="EE570C0FB52C4C44A48229BA7165C5E2">
    <w:name w:val="EE570C0FB52C4C44A48229BA7165C5E2"/>
  </w:style>
  <w:style w:type="paragraph" w:customStyle="1" w:styleId="A63CEB35A08A4C65B54D2EBBBBE6DA88">
    <w:name w:val="A63CEB35A08A4C65B54D2EBBBBE6DA88"/>
  </w:style>
  <w:style w:type="paragraph" w:customStyle="1" w:styleId="61C14EE9C0E94879960A94539AF4FBD6">
    <w:name w:val="61C14EE9C0E94879960A94539AF4FBD6"/>
  </w:style>
  <w:style w:type="paragraph" w:customStyle="1" w:styleId="E6F50047865547B2AE65BFC80D47A8D2">
    <w:name w:val="E6F50047865547B2AE65BFC80D47A8D2"/>
  </w:style>
  <w:style w:type="paragraph" w:customStyle="1" w:styleId="20536D0C2860415CBB5D3C4584522D69">
    <w:name w:val="20536D0C2860415CBB5D3C4584522D69"/>
  </w:style>
  <w:style w:type="paragraph" w:customStyle="1" w:styleId="3F6B899817C648DCA589ABE94A62C9CA">
    <w:name w:val="3F6B899817C648DCA589ABE94A62C9CA"/>
  </w:style>
  <w:style w:type="paragraph" w:customStyle="1" w:styleId="5FCC2DE88A3B4ACB80C559CC47F3834C">
    <w:name w:val="5FCC2DE88A3B4ACB80C559CC47F3834C"/>
  </w:style>
  <w:style w:type="paragraph" w:customStyle="1" w:styleId="BDB13D9288414AE393295F09DD89527A">
    <w:name w:val="BDB13D9288414AE393295F09DD89527A"/>
  </w:style>
  <w:style w:type="paragraph" w:customStyle="1" w:styleId="4B3B96A3A89F43ACBC96288A42D7833E">
    <w:name w:val="4B3B96A3A89F43ACBC96288A42D7833E"/>
  </w:style>
  <w:style w:type="paragraph" w:customStyle="1" w:styleId="1DBA5C692EC44F66B7533FE0799351A8">
    <w:name w:val="1DBA5C692EC44F66B7533FE0799351A8"/>
  </w:style>
  <w:style w:type="paragraph" w:customStyle="1" w:styleId="FC979BB86BA84DFFAA1E6F43DE5DC01F">
    <w:name w:val="FC979BB86BA84DFFAA1E6F43DE5DC01F"/>
  </w:style>
  <w:style w:type="paragraph" w:customStyle="1" w:styleId="0BBE4EEB02994E86BDFDF74A674268E8">
    <w:name w:val="0BBE4EEB02994E86BDFDF74A674268E8"/>
  </w:style>
  <w:style w:type="paragraph" w:customStyle="1" w:styleId="6D983CB70C644FA8989FD5D6BC4DEE68">
    <w:name w:val="6D983CB70C644FA8989FD5D6BC4DEE68"/>
  </w:style>
  <w:style w:type="paragraph" w:customStyle="1" w:styleId="367F224A832B4209A969BD5522D902C4">
    <w:name w:val="367F224A832B4209A969BD5522D902C4"/>
    <w:rsid w:val="00BB519B"/>
  </w:style>
  <w:style w:type="paragraph" w:customStyle="1" w:styleId="29451EA3A42C4D9899E82B34A8C4350F">
    <w:name w:val="29451EA3A42C4D9899E82B34A8C4350F"/>
    <w:rsid w:val="00BB519B"/>
  </w:style>
  <w:style w:type="paragraph" w:customStyle="1" w:styleId="A59DEE7A81C040D4A5EDDBC267AB3A7A">
    <w:name w:val="A59DEE7A81C040D4A5EDDBC267AB3A7A"/>
    <w:rsid w:val="00BB519B"/>
  </w:style>
  <w:style w:type="paragraph" w:customStyle="1" w:styleId="289189CD9BF542CBB4C3348FD1E38430">
    <w:name w:val="289189CD9BF542CBB4C3348FD1E38430"/>
    <w:rsid w:val="00BB519B"/>
  </w:style>
  <w:style w:type="paragraph" w:customStyle="1" w:styleId="CA1139BCA9BF45AD98740ED567567359">
    <w:name w:val="CA1139BCA9BF45AD98740ED567567359"/>
    <w:rsid w:val="00BB519B"/>
  </w:style>
  <w:style w:type="paragraph" w:customStyle="1" w:styleId="A92994070EA940DD8F073D11FF44C01B">
    <w:name w:val="A92994070EA940DD8F073D11FF44C01B"/>
    <w:rsid w:val="00BB519B"/>
  </w:style>
  <w:style w:type="paragraph" w:customStyle="1" w:styleId="8E313A47B56F4F6BA52BD9A4E59B73EF">
    <w:name w:val="8E313A47B56F4F6BA52BD9A4E59B73EF"/>
    <w:rsid w:val="00BB519B"/>
  </w:style>
  <w:style w:type="paragraph" w:customStyle="1" w:styleId="84728448C1A8420993A9ECCA9C1DF9A9">
    <w:name w:val="84728448C1A8420993A9ECCA9C1DF9A9"/>
    <w:rsid w:val="00BB519B"/>
  </w:style>
  <w:style w:type="paragraph" w:customStyle="1" w:styleId="230A6AA56A234848904564B6E409E6CC">
    <w:name w:val="230A6AA56A234848904564B6E409E6CC"/>
    <w:rsid w:val="00BB519B"/>
  </w:style>
  <w:style w:type="paragraph" w:customStyle="1" w:styleId="645209C507BC411BAA9039E31367DE78">
    <w:name w:val="645209C507BC411BAA9039E31367DE78"/>
    <w:rsid w:val="00BB5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3CC9F-E265-4DCB-959F-1103BA24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38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Adefunke Adeshola</dc:creator>
  <cp:keywords/>
  <cp:lastModifiedBy>Blessing Omobo</cp:lastModifiedBy>
  <cp:revision>3</cp:revision>
  <dcterms:created xsi:type="dcterms:W3CDTF">2019-02-11T14:45:00Z</dcterms:created>
  <dcterms:modified xsi:type="dcterms:W3CDTF">2019-02-11T15:12:00Z</dcterms:modified>
  <cp:version/>
</cp:coreProperties>
</file>